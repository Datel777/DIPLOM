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D8" w:rsidRDefault="00D662D8" w:rsidP="000A1F16">
      <w:pPr>
        <w:pStyle w:val="a"/>
        <w:jc w:val="center"/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План выполнения дипломного проекта на тему</w:t>
      </w:r>
    </w:p>
    <w:p w:rsidR="00D662D8" w:rsidRDefault="00D662D8" w:rsidP="000A1F16">
      <w:pPr>
        <w:pStyle w:val="a"/>
        <w:jc w:val="center"/>
      </w:pPr>
    </w:p>
    <w:p w:rsidR="00D662D8" w:rsidRDefault="00D662D8" w:rsidP="000A1F16">
      <w:pPr>
        <w:pStyle w:val="a"/>
        <w:jc w:val="center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Разработка информационной системы </w:t>
      </w:r>
      <w:r>
        <w:rPr>
          <w:sz w:val="28"/>
          <w:szCs w:val="28"/>
        </w:rPr>
        <w:t xml:space="preserve">для составления графиков консультаций и приема задолженностей преподавателей МГИУ. </w:t>
      </w:r>
    </w:p>
    <w:p w:rsidR="00D662D8" w:rsidRDefault="00D662D8" w:rsidP="000A1F16">
      <w:pPr>
        <w:pStyle w:val="a"/>
        <w:jc w:val="center"/>
        <w:rPr>
          <w:sz w:val="28"/>
          <w:szCs w:val="28"/>
        </w:rPr>
      </w:pPr>
    </w:p>
    <w:p w:rsidR="00D662D8" w:rsidRDefault="00D662D8" w:rsidP="000A1F16">
      <w:pPr>
        <w:pStyle w:val="a"/>
        <w:jc w:val="center"/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Студента гр. 111131</w:t>
      </w:r>
    </w:p>
    <w:p w:rsidR="00D662D8" w:rsidRDefault="00D662D8" w:rsidP="000A1F16">
      <w:pPr>
        <w:pStyle w:val="a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Бахметьев А. А.</w:t>
      </w:r>
    </w:p>
    <w:p w:rsidR="00D662D8" w:rsidRDefault="00D662D8" w:rsidP="000A1F16">
      <w:pPr>
        <w:pStyle w:val="a"/>
        <w:jc w:val="center"/>
      </w:pPr>
    </w:p>
    <w:p w:rsidR="00D662D8" w:rsidRDefault="00D662D8" w:rsidP="000A1F16">
      <w:pPr>
        <w:pStyle w:val="a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Научный руководитель:</w:t>
      </w:r>
      <w:r>
        <w:rPr>
          <w:rFonts w:ascii="Times New Roman CYR" w:hAnsi="Times New Roman CYR" w:cs="Times New Roman CYR"/>
          <w:b/>
          <w:bCs/>
          <w:sz w:val="36"/>
          <w:szCs w:val="36"/>
        </w:rPr>
        <w:br/>
      </w:r>
      <w:r>
        <w:rPr>
          <w:rFonts w:ascii="Times New Roman CYR" w:hAnsi="Times New Roman CYR" w:cs="Times New Roman CYR"/>
          <w:sz w:val="28"/>
          <w:szCs w:val="28"/>
        </w:rPr>
        <w:t>Лукьянова Н. В.</w:t>
      </w:r>
    </w:p>
    <w:p w:rsidR="00D662D8" w:rsidRDefault="00D662D8" w:rsidP="000A1F16">
      <w:pPr>
        <w:pStyle w:val="a"/>
        <w:jc w:val="center"/>
      </w:pPr>
    </w:p>
    <w:tbl>
      <w:tblPr>
        <w:tblW w:w="0" w:type="auto"/>
        <w:tblInd w:w="-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974"/>
        <w:gridCol w:w="6524"/>
        <w:gridCol w:w="1877"/>
      </w:tblGrid>
      <w:tr w:rsidR="00D662D8" w:rsidRPr="0083321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6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недели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Pr="00FC337F" w:rsidRDefault="00D662D8">
            <w:pPr>
              <w:pStyle w:val="a"/>
              <w:jc w:val="center"/>
              <w:rPr>
                <w:sz w:val="28"/>
                <w:szCs w:val="28"/>
              </w:rPr>
            </w:pPr>
            <w:r w:rsidRPr="00FC337F">
              <w:rPr>
                <w:rFonts w:ascii="Times New Roman CYR" w:hAnsi="Times New Roman CYR" w:cs="Times New Roman CYR"/>
                <w:sz w:val="28"/>
                <w:szCs w:val="28"/>
              </w:rPr>
              <w:t>Описание</w:t>
            </w:r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Отметка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 выполнении</w:t>
            </w:r>
          </w:p>
        </w:tc>
      </w:tr>
      <w:tr w:rsidR="00D662D8" w:rsidRPr="0083321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6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27.10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02.11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Pr="00FC337F" w:rsidRDefault="00D662D8">
            <w:pPr>
              <w:pStyle w:val="a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 xml:space="preserve">Формирование задания, </w:t>
            </w:r>
          </w:p>
          <w:p w:rsidR="00D662D8" w:rsidRPr="00FC337F" w:rsidRDefault="00D662D8" w:rsidP="006537F4">
            <w:pPr>
              <w:pStyle w:val="a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>Подборка средств для разработки проекта.</w:t>
            </w:r>
          </w:p>
          <w:p w:rsidR="00D662D8" w:rsidRPr="00FC337F" w:rsidRDefault="00D662D8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</w:p>
        </w:tc>
      </w:tr>
      <w:tr w:rsidR="00D662D8" w:rsidRPr="0083321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6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03.11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09.11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Pr="00FC337F" w:rsidRDefault="00D662D8">
            <w:pPr>
              <w:pStyle w:val="a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>Разработка структуры БД.</w:t>
            </w:r>
          </w:p>
          <w:p w:rsidR="00D662D8" w:rsidRPr="00FC337F" w:rsidRDefault="00D662D8">
            <w:pPr>
              <w:pStyle w:val="a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 xml:space="preserve">Создание диаграммы проекта. </w:t>
            </w:r>
          </w:p>
          <w:p w:rsidR="00D662D8" w:rsidRPr="00FC337F" w:rsidRDefault="00D662D8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</w:p>
        </w:tc>
      </w:tr>
      <w:tr w:rsidR="00D662D8" w:rsidRPr="0083321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6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10.11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16.11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Pr="00FC337F" w:rsidRDefault="00D662D8" w:rsidP="00854B55">
            <w:pPr>
              <w:pStyle w:val="a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>Создание моделей,</w:t>
            </w:r>
          </w:p>
          <w:p w:rsidR="00D662D8" w:rsidRPr="00FC337F" w:rsidRDefault="00D662D8" w:rsidP="00854B55">
            <w:pPr>
              <w:pStyle w:val="a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 xml:space="preserve">миграций, </w:t>
            </w:r>
          </w:p>
          <w:p w:rsidR="00D662D8" w:rsidRPr="00FC337F" w:rsidRDefault="00D662D8" w:rsidP="00854B55">
            <w:pPr>
              <w:pStyle w:val="a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>ассоциаций.</w:t>
            </w:r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</w:p>
        </w:tc>
      </w:tr>
      <w:tr w:rsidR="00D662D8" w:rsidRPr="0083321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6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17.11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23.11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Pr="00FC337F" w:rsidRDefault="00D662D8" w:rsidP="00854B55">
            <w:pPr>
              <w:pStyle w:val="a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>Создание реальной БД.</w:t>
            </w:r>
          </w:p>
          <w:p w:rsidR="00D662D8" w:rsidRPr="00FC337F" w:rsidRDefault="00D662D8" w:rsidP="00854B55">
            <w:pPr>
              <w:pStyle w:val="a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>Стартовый проект на ROR.</w:t>
            </w:r>
          </w:p>
          <w:p w:rsidR="00D662D8" w:rsidRPr="00FC337F" w:rsidRDefault="00D662D8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</w:p>
        </w:tc>
      </w:tr>
      <w:tr w:rsidR="00D662D8" w:rsidRPr="0083321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6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24.11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30.11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Pr="00FC337F" w:rsidRDefault="00D662D8" w:rsidP="00402B78">
            <w:pPr>
              <w:pStyle w:val="a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>Подгруздка Sorcery авторизации.</w:t>
            </w:r>
          </w:p>
          <w:p w:rsidR="00D662D8" w:rsidRPr="00FC337F" w:rsidRDefault="00D662D8" w:rsidP="00402B78">
            <w:pPr>
              <w:pStyle w:val="a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>Формирование пользователей.</w:t>
            </w:r>
          </w:p>
          <w:p w:rsidR="00D662D8" w:rsidRPr="00FC337F" w:rsidRDefault="00D662D8" w:rsidP="00402B78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>Вход/выход в систему.</w:t>
            </w:r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</w:p>
        </w:tc>
      </w:tr>
      <w:tr w:rsidR="00D662D8" w:rsidRPr="0083321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6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07.12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Pr="00FC337F" w:rsidRDefault="00D662D8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>Формирование меня для администратора,</w:t>
            </w:r>
          </w:p>
          <w:p w:rsidR="00D662D8" w:rsidRPr="00FC337F" w:rsidRDefault="00D662D8" w:rsidP="00C30A46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 xml:space="preserve"> простого пользователя.</w:t>
            </w:r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</w:p>
        </w:tc>
      </w:tr>
      <w:tr w:rsidR="00D662D8" w:rsidRPr="0083321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6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14.12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Pr="00FC337F" w:rsidRDefault="00D662D8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>Ввод информации о годах и кафедрах.</w:t>
            </w:r>
          </w:p>
          <w:p w:rsidR="00D662D8" w:rsidRPr="00FC337F" w:rsidRDefault="00D662D8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 xml:space="preserve">Импорт  перечень кафедр по </w:t>
            </w:r>
            <w:r w:rsidRPr="00FC337F">
              <w:rPr>
                <w:sz w:val="28"/>
                <w:szCs w:val="28"/>
                <w:lang w:val="en-US"/>
              </w:rPr>
              <w:t>XML</w:t>
            </w:r>
            <w:r w:rsidRPr="00FC337F">
              <w:rPr>
                <w:sz w:val="28"/>
                <w:szCs w:val="28"/>
              </w:rPr>
              <w:t>-</w:t>
            </w:r>
            <w:r w:rsidRPr="00FC337F">
              <w:rPr>
                <w:sz w:val="28"/>
                <w:szCs w:val="28"/>
                <w:lang w:val="en-US"/>
              </w:rPr>
              <w:t>RPC</w:t>
            </w:r>
            <w:r w:rsidRPr="00FC337F">
              <w:rPr>
                <w:sz w:val="28"/>
                <w:szCs w:val="28"/>
              </w:rPr>
              <w:t>.</w:t>
            </w:r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</w:p>
        </w:tc>
      </w:tr>
      <w:tr w:rsidR="00D662D8" w:rsidRPr="0083321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6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662D8" w:rsidRDefault="00D662D8">
            <w:pPr>
              <w:pStyle w:val="a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21.12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Pr="00FC337F" w:rsidRDefault="00D662D8" w:rsidP="003A301F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 xml:space="preserve">Ввод преподаватели кафедры. </w:t>
            </w:r>
          </w:p>
          <w:p w:rsidR="00D662D8" w:rsidRPr="00FC337F" w:rsidRDefault="00D662D8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 xml:space="preserve">Возможность импорт через </w:t>
            </w:r>
            <w:r w:rsidRPr="00FC337F">
              <w:rPr>
                <w:sz w:val="28"/>
                <w:szCs w:val="28"/>
                <w:lang w:val="en-US"/>
              </w:rPr>
              <w:t>RML</w:t>
            </w:r>
            <w:r w:rsidRPr="00FC337F">
              <w:rPr>
                <w:sz w:val="28"/>
                <w:szCs w:val="28"/>
              </w:rPr>
              <w:t>-</w:t>
            </w:r>
            <w:r w:rsidRPr="00FC337F">
              <w:rPr>
                <w:sz w:val="28"/>
                <w:szCs w:val="28"/>
                <w:lang w:val="en-US"/>
              </w:rPr>
              <w:t>RPC</w:t>
            </w:r>
            <w:r w:rsidRPr="00FC337F">
              <w:rPr>
                <w:sz w:val="28"/>
                <w:szCs w:val="28"/>
              </w:rPr>
              <w:t>.</w:t>
            </w:r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</w:p>
        </w:tc>
      </w:tr>
      <w:tr w:rsidR="00D662D8" w:rsidRPr="0083321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6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Pr="000A1F16" w:rsidRDefault="00D662D8" w:rsidP="000A1F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1F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  <w:p w:rsidR="00D662D8" w:rsidRPr="000A1F16" w:rsidRDefault="00D662D8" w:rsidP="000A1F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22.12</w:t>
            </w:r>
          </w:p>
          <w:p w:rsidR="00D662D8" w:rsidRPr="000A1F16" w:rsidRDefault="00D662D8" w:rsidP="000A1F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D662D8" w:rsidRDefault="00D662D8" w:rsidP="000A1F16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1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28.12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Pr="00FC337F" w:rsidRDefault="00D662D8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>Закрепление преподавателя ППС.</w:t>
            </w:r>
          </w:p>
          <w:p w:rsidR="00D662D8" w:rsidRPr="00FC337F" w:rsidRDefault="00D662D8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 w:rsidRPr="00FC337F">
              <w:rPr>
                <w:sz w:val="28"/>
                <w:szCs w:val="28"/>
              </w:rPr>
              <w:t xml:space="preserve">Полное формирование всех меню.  </w:t>
            </w:r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662D8" w:rsidRDefault="00D662D8">
            <w:pPr>
              <w:pStyle w:val="a"/>
              <w:jc w:val="center"/>
            </w:pPr>
          </w:p>
        </w:tc>
      </w:tr>
    </w:tbl>
    <w:p w:rsidR="00D662D8" w:rsidRDefault="00D662D8">
      <w:pPr>
        <w:pStyle w:val="a"/>
        <w:jc w:val="center"/>
      </w:pPr>
    </w:p>
    <w:sectPr w:rsidR="00D662D8" w:rsidSect="00C514A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14A3"/>
    <w:rsid w:val="000A1F16"/>
    <w:rsid w:val="003A301F"/>
    <w:rsid w:val="00402B78"/>
    <w:rsid w:val="006537F4"/>
    <w:rsid w:val="00833218"/>
    <w:rsid w:val="00854B55"/>
    <w:rsid w:val="00B8784F"/>
    <w:rsid w:val="00C30A46"/>
    <w:rsid w:val="00C514A3"/>
    <w:rsid w:val="00C60076"/>
    <w:rsid w:val="00CA745B"/>
    <w:rsid w:val="00D662D8"/>
    <w:rsid w:val="00FC3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uiPriority w:val="99"/>
    <w:rsid w:val="00C514A3"/>
    <w:pPr>
      <w:tabs>
        <w:tab w:val="left" w:pos="708"/>
      </w:tabs>
      <w:suppressAutoHyphens/>
    </w:pPr>
    <w:rPr>
      <w:rFonts w:cs="Calibri"/>
    </w:rPr>
  </w:style>
  <w:style w:type="paragraph" w:customStyle="1" w:styleId="a0">
    <w:name w:val="Заголовок"/>
    <w:basedOn w:val="a"/>
    <w:next w:val="BodyText"/>
    <w:uiPriority w:val="99"/>
    <w:rsid w:val="00C514A3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a"/>
    <w:link w:val="BodyTextChar"/>
    <w:uiPriority w:val="99"/>
    <w:rsid w:val="00C514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3645"/>
    <w:rPr>
      <w:rFonts w:cs="Calibri"/>
    </w:rPr>
  </w:style>
  <w:style w:type="paragraph" w:styleId="List">
    <w:name w:val="List"/>
    <w:basedOn w:val="BodyText"/>
    <w:uiPriority w:val="99"/>
    <w:rsid w:val="00C514A3"/>
  </w:style>
  <w:style w:type="paragraph" w:styleId="Title">
    <w:name w:val="Title"/>
    <w:basedOn w:val="a"/>
    <w:link w:val="TitleChar"/>
    <w:uiPriority w:val="99"/>
    <w:qFormat/>
    <w:rsid w:val="00C514A3"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D364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pPr>
      <w:ind w:left="220" w:hanging="220"/>
    </w:pPr>
  </w:style>
  <w:style w:type="paragraph" w:styleId="IndexHeading">
    <w:name w:val="index heading"/>
    <w:basedOn w:val="a"/>
    <w:uiPriority w:val="99"/>
    <w:semiHidden/>
    <w:rsid w:val="00C514A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70</TotalTime>
  <Pages>1</Pages>
  <Words>148</Words>
  <Characters>846</Characters>
  <Application>Microsoft Office Outlook</Application>
  <DocSecurity>0</DocSecurity>
  <Lines>0</Lines>
  <Paragraphs>0</Paragraphs>
  <ScaleCrop>false</ScaleCrop>
  <Company>- ETH0 -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5</cp:revision>
  <dcterms:created xsi:type="dcterms:W3CDTF">2014-11-14T13:08:00Z</dcterms:created>
  <dcterms:modified xsi:type="dcterms:W3CDTF">2014-11-25T12:44:00Z</dcterms:modified>
</cp:coreProperties>
</file>